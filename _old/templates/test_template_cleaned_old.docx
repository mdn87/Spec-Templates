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943CA" w14:textId="77777777" w:rsidR="00A53DC8" w:rsidRDefault="00A53DC8" w:rsidP="0051721C"/>
    <w:p w14:paraId="5FF8217D" w14:textId="71CB4302" w:rsidR="00A53DC8" w:rsidRDefault="00A53DC8" w:rsidP="00A53DC8">
      <w:pPr>
        <w:pStyle w:val="BWA-PART"/>
      </w:pPr>
      <w:r>
        <w:t>Part1</w:t>
      </w:r>
    </w:p>
    <w:p w14:paraId="36C46618" w14:textId="61FA7219" w:rsidR="00D8030A" w:rsidRDefault="006F1EEF" w:rsidP="006B44CA">
      <w:pPr>
        <w:pStyle w:val="BWA-SUBSECTION"/>
        <w:rPr>
          <w:rFonts w:cs="Arial"/>
          <w:szCs w:val="20"/>
        </w:rPr>
      </w:pPr>
      <w:r>
        <w:rPr>
          <w:rFonts w:cs="Arial"/>
          <w:szCs w:val="20"/>
        </w:rPr>
        <w:t>S</w:t>
      </w:r>
      <w:r w:rsidR="00C04B95">
        <w:rPr>
          <w:rFonts w:cs="Arial"/>
          <w:szCs w:val="20"/>
        </w:rPr>
        <w:t>ubsection</w:t>
      </w:r>
      <w:r>
        <w:rPr>
          <w:rFonts w:cs="Arial"/>
          <w:szCs w:val="20"/>
        </w:rPr>
        <w:t>1</w:t>
      </w:r>
    </w:p>
    <w:p w14:paraId="53146936" w14:textId="737EC8E1" w:rsidR="00614877" w:rsidRDefault="006F1EEF" w:rsidP="006B44CA">
      <w:pPr>
        <w:pStyle w:val="BWA-Item"/>
      </w:pPr>
      <w:r>
        <w:t>I</w:t>
      </w:r>
      <w:r w:rsidR="00C04B95">
        <w:t>tem</w:t>
      </w:r>
      <w:r>
        <w:t>1</w:t>
      </w:r>
    </w:p>
    <w:p w14:paraId="5E096F2B" w14:textId="2352871D" w:rsidR="00614877" w:rsidRDefault="006F1EEF" w:rsidP="006B44CA">
      <w:pPr>
        <w:pStyle w:val="BWA-List"/>
      </w:pPr>
      <w:r>
        <w:t>L</w:t>
      </w:r>
      <w:r w:rsidR="00C04B95">
        <w:t>ist</w:t>
      </w:r>
      <w:r>
        <w:t>1</w:t>
      </w:r>
    </w:p>
    <w:p w14:paraId="59F6E6F1" w14:textId="30163522" w:rsidR="00614877" w:rsidRDefault="00C04B95" w:rsidP="006B44CA">
      <w:pPr>
        <w:pStyle w:val="BWA-SubItem"/>
      </w:pPr>
      <w:r>
        <w:t>sub</w:t>
      </w:r>
      <w:r w:rsidR="00130D6B">
        <w:t>_</w:t>
      </w:r>
      <w:r>
        <w:t>item</w:t>
      </w:r>
      <w:r w:rsidR="006F1EEF">
        <w:t>1</w:t>
      </w:r>
    </w:p>
    <w:p w14:paraId="1A0F2356" w14:textId="5F012BC5" w:rsidR="00614877" w:rsidRDefault="00C04B95" w:rsidP="006B44CA">
      <w:pPr>
        <w:pStyle w:val="BWA-SubList"/>
      </w:pPr>
      <w:r>
        <w:t>sub</w:t>
      </w:r>
      <w:r w:rsidR="00130D6B">
        <w:t>_</w:t>
      </w:r>
      <w:r>
        <w:t>list</w:t>
      </w:r>
      <w:r w:rsidR="006F1EEF">
        <w:t>1</w:t>
      </w:r>
    </w:p>
    <w:p w14:paraId="76C82CCF" w14:textId="4AF91D47" w:rsidR="006B44CA" w:rsidRDefault="00C04B95" w:rsidP="006B44CA">
      <w:pPr>
        <w:pStyle w:val="BWA-SubSubItem"/>
      </w:pPr>
      <w:r>
        <w:t>sub_sub_item</w:t>
      </w:r>
      <w:r w:rsidR="006F1EEF">
        <w:t>1</w:t>
      </w:r>
    </w:p>
    <w:p w14:paraId="4959B0C2" w14:textId="51E4F82C" w:rsidR="006B44CA" w:rsidRPr="00D94B13" w:rsidRDefault="00C04B95" w:rsidP="006B44CA">
      <w:pPr>
        <w:pStyle w:val="BWA-SubSubList"/>
      </w:pPr>
      <w:r>
        <w:t>sub_sub_list</w:t>
      </w:r>
      <w:r w:rsidR="006F1EEF">
        <w:t>1</w:t>
      </w:r>
    </w:p>
    <w:p w14:paraId="6B344F9C" w14:textId="52F48DD8" w:rsidR="00D8030A" w:rsidRPr="00D94B13" w:rsidRDefault="00D8030A" w:rsidP="006B44CA">
      <w:pPr>
        <w:pStyle w:val="BWA-PART"/>
        <w:rPr>
          <w:rFonts w:cs="Arial"/>
          <w:szCs w:val="20"/>
        </w:rPr>
      </w:pPr>
      <w:r w:rsidRPr="00D94B13">
        <w:rPr>
          <w:rFonts w:cs="Arial"/>
          <w:szCs w:val="20"/>
        </w:rPr>
        <w:t>PART</w:t>
      </w:r>
      <w:r w:rsidR="00614877">
        <w:rPr>
          <w:rFonts w:cs="Arial"/>
          <w:szCs w:val="20"/>
        </w:rPr>
        <w:t>2</w:t>
      </w:r>
    </w:p>
    <w:p w14:paraId="2D1733C4" w14:textId="77777777" w:rsidR="00C04B95" w:rsidRDefault="00C04B95" w:rsidP="00C04B95">
      <w:pPr>
        <w:pStyle w:val="BWA-SUBSECTION"/>
        <w:rPr>
          <w:rFonts w:cs="Arial"/>
          <w:szCs w:val="20"/>
        </w:rPr>
      </w:pPr>
      <w:r>
        <w:rPr>
          <w:rFonts w:cs="Arial"/>
          <w:szCs w:val="20"/>
        </w:rPr>
        <w:t>subsection</w:t>
      </w:r>
    </w:p>
    <w:p w14:paraId="6E29BC4B" w14:textId="77777777" w:rsidR="00C04B95" w:rsidRDefault="00C04B95" w:rsidP="00C04B95">
      <w:pPr>
        <w:pStyle w:val="BWA-Item"/>
      </w:pPr>
      <w:r>
        <w:t>item</w:t>
      </w:r>
    </w:p>
    <w:p w14:paraId="52297E22" w14:textId="77777777" w:rsidR="00C04B95" w:rsidRDefault="00C04B95" w:rsidP="00C04B95">
      <w:pPr>
        <w:pStyle w:val="BWA-List"/>
      </w:pPr>
      <w:r>
        <w:t>list</w:t>
      </w:r>
    </w:p>
    <w:p w14:paraId="1CD8C5FB" w14:textId="7470DA2D" w:rsidR="00C04B95" w:rsidRDefault="00C04B95" w:rsidP="00C04B95">
      <w:pPr>
        <w:pStyle w:val="BWA-SubItem"/>
      </w:pPr>
      <w:r>
        <w:t>sub</w:t>
      </w:r>
      <w:r w:rsidR="00130D6B">
        <w:t>_</w:t>
      </w:r>
      <w:r>
        <w:t>item</w:t>
      </w:r>
    </w:p>
    <w:p w14:paraId="432FE9AD" w14:textId="721A425D" w:rsidR="00C04B95" w:rsidRDefault="00C04B95" w:rsidP="00C04B95">
      <w:pPr>
        <w:pStyle w:val="BWA-SubList"/>
      </w:pPr>
      <w:r>
        <w:t>sub</w:t>
      </w:r>
      <w:r w:rsidR="00130D6B">
        <w:t>_</w:t>
      </w:r>
      <w:r>
        <w:t>list</w:t>
      </w:r>
    </w:p>
    <w:p w14:paraId="2024743B" w14:textId="77777777" w:rsidR="00C04B95" w:rsidRDefault="00C04B95" w:rsidP="00C04B95">
      <w:pPr>
        <w:pStyle w:val="BWA-SubSubItem"/>
      </w:pPr>
      <w:r>
        <w:t>sub_sub_item</w:t>
      </w:r>
    </w:p>
    <w:p w14:paraId="318BC1DE" w14:textId="77777777" w:rsidR="00C04B95" w:rsidRPr="00D94B13" w:rsidRDefault="00C04B95" w:rsidP="00C04B95">
      <w:pPr>
        <w:pStyle w:val="BWA-SubSubList"/>
      </w:pPr>
      <w:r>
        <w:t>sub_sub_list</w:t>
      </w:r>
    </w:p>
    <w:p w14:paraId="02C8FB25" w14:textId="2E812FE5" w:rsidR="00A07AA0" w:rsidRPr="00D94B13" w:rsidRDefault="00A07AA0" w:rsidP="00C04B95">
      <w:pPr>
        <w:pStyle w:val="BWA-SUBSECTION"/>
        <w:numPr>
          <w:ilvl w:val="0"/>
          <w:numId w:val="0"/>
        </w:numPr>
        <w:ind w:left="1152"/>
      </w:pPr>
    </w:p>
    <w:sectPr w:rsidR="00A07AA0" w:rsidRPr="00D9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MASTERSPEC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1" w15:restartNumberingAfterBreak="0">
    <w:nsid w:val="410A6771"/>
    <w:multiLevelType w:val="multilevel"/>
    <w:tmpl w:val="D43806B2"/>
    <w:lvl w:ilvl="0">
      <w:start w:val="1"/>
      <w:numFmt w:val="decimal"/>
      <w:lvlText w:val="%1.0"/>
      <w:lvlJc w:val="left"/>
      <w:pPr>
        <w:ind w:left="576" w:hanging="576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Zero"/>
      <w:lvlText w:val="%1.%2"/>
      <w:lvlJc w:val="left"/>
      <w:pPr>
        <w:ind w:left="1152" w:hanging="576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lvlText w:val="%3."/>
      <w:lvlJc w:val="left"/>
      <w:pPr>
        <w:ind w:left="1728" w:hanging="576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%6."/>
      <w:lvlJc w:val="left"/>
      <w:pPr>
        <w:ind w:left="3456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lvlText w:val="%7)"/>
      <w:lvlJc w:val="left"/>
      <w:pPr>
        <w:ind w:left="4032" w:hanging="576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lowerLetter"/>
      <w:lvlText w:val="%8)"/>
      <w:lvlJc w:val="left"/>
      <w:pPr>
        <w:ind w:left="4608" w:hanging="576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Roman"/>
      <w:lvlText w:val="%9)"/>
      <w:lvlJc w:val="left"/>
      <w:pPr>
        <w:ind w:left="5184" w:hanging="576"/>
      </w:pPr>
      <w:rPr>
        <w:rFonts w:ascii="Arial" w:hAnsi="Arial" w:hint="default"/>
        <w:b w:val="0"/>
        <w:i w:val="0"/>
        <w:sz w:val="20"/>
      </w:rPr>
    </w:lvl>
  </w:abstractNum>
  <w:abstractNum w:abstractNumId="2" w15:restartNumberingAfterBreak="0">
    <w:nsid w:val="45D8203D"/>
    <w:multiLevelType w:val="multilevel"/>
    <w:tmpl w:val="B4B03BCC"/>
    <w:name w:val="BWA-SubSubSubItem"/>
    <w:lvl w:ilvl="0">
      <w:start w:val="1"/>
      <w:numFmt w:val="decimal"/>
      <w:pStyle w:val="BWA-PART"/>
      <w:lvlText w:val="%1.0"/>
      <w:lvlJc w:val="left"/>
      <w:pPr>
        <w:ind w:left="576" w:hanging="576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Zero"/>
      <w:pStyle w:val="BWA-SUBSECTION"/>
      <w:lvlText w:val="%1.%2"/>
      <w:lvlJc w:val="left"/>
      <w:pPr>
        <w:ind w:left="1152" w:hanging="576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pStyle w:val="BWA-Item"/>
      <w:lvlText w:val="%3."/>
      <w:lvlJc w:val="left"/>
      <w:pPr>
        <w:ind w:left="1728" w:hanging="576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BWA-List"/>
      <w:lvlText w:val="%4."/>
      <w:lvlJc w:val="left"/>
      <w:pPr>
        <w:ind w:left="2304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pStyle w:val="BWA-SubItem"/>
      <w:lvlText w:val="%5."/>
      <w:lvlJc w:val="left"/>
      <w:pPr>
        <w:ind w:left="2880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pStyle w:val="BWA-SubList"/>
      <w:lvlText w:val="%6."/>
      <w:lvlJc w:val="left"/>
      <w:pPr>
        <w:ind w:left="3456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BWA-SubSubItem"/>
      <w:lvlText w:val="%7)"/>
      <w:lvlJc w:val="left"/>
      <w:pPr>
        <w:ind w:left="4032" w:hanging="576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lowerLetter"/>
      <w:pStyle w:val="BWA-SubSubList"/>
      <w:lvlText w:val="%8)"/>
      <w:lvlJc w:val="left"/>
      <w:pPr>
        <w:ind w:left="4608" w:hanging="576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Roman"/>
      <w:lvlText w:val="%9)"/>
      <w:lvlJc w:val="left"/>
      <w:pPr>
        <w:ind w:left="5184" w:hanging="576"/>
      </w:pPr>
      <w:rPr>
        <w:rFonts w:ascii="Arial" w:hAnsi="Arial" w:hint="default"/>
        <w:b w:val="0"/>
        <w:i w:val="0"/>
        <w:sz w:val="20"/>
      </w:rPr>
    </w:lvl>
  </w:abstractNum>
  <w:abstractNum w:abstractNumId="3" w15:restartNumberingAfterBreak="0">
    <w:nsid w:val="6CC517ED"/>
    <w:multiLevelType w:val="multilevel"/>
    <w:tmpl w:val="69CC1376"/>
    <w:styleLink w:val="RPA-StyleMatt"/>
    <w:lvl w:ilvl="0">
      <w:start w:val="1"/>
      <w:numFmt w:val="decimal"/>
      <w:lvlText w:val="1.%1"/>
      <w:lvlJc w:val="left"/>
      <w:pPr>
        <w:ind w:left="864" w:hanging="864"/>
      </w:pPr>
      <w:rPr>
        <w:rFonts w:ascii="Arial" w:hAnsi="Arial" w:hint="default"/>
        <w:sz w:val="20"/>
      </w:rPr>
    </w:lvl>
    <w:lvl w:ilvl="1">
      <w:start w:val="1"/>
      <w:numFmt w:val="upperLetter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3744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abstractNum w:abstractNumId="4" w15:restartNumberingAfterBreak="0">
    <w:nsid w:val="776A7158"/>
    <w:multiLevelType w:val="multilevel"/>
    <w:tmpl w:val="D2720A66"/>
    <w:styleLink w:val="TVSList"/>
    <w:lvl w:ilvl="0">
      <w:start w:val="1"/>
      <w:numFmt w:val="decimal"/>
      <w:lvlText w:val="1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200"/>
        </w:tabs>
        <w:ind w:left="345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84" w:hanging="576"/>
      </w:pPr>
      <w:rPr>
        <w:rFonts w:hint="default"/>
      </w:rPr>
    </w:lvl>
  </w:abstractNum>
  <w:num w:numId="1" w16cid:durableId="1373261848">
    <w:abstractNumId w:val="4"/>
  </w:num>
  <w:num w:numId="2" w16cid:durableId="1956977961">
    <w:abstractNumId w:val="3"/>
  </w:num>
  <w:num w:numId="3" w16cid:durableId="1060440227">
    <w:abstractNumId w:val="0"/>
  </w:num>
  <w:num w:numId="4" w16cid:durableId="1392652579">
    <w:abstractNumId w:val="0"/>
  </w:num>
  <w:num w:numId="5" w16cid:durableId="1731229585">
    <w:abstractNumId w:val="0"/>
  </w:num>
  <w:num w:numId="6" w16cid:durableId="450438520">
    <w:abstractNumId w:val="0"/>
  </w:num>
  <w:num w:numId="7" w16cid:durableId="591550162">
    <w:abstractNumId w:val="0"/>
  </w:num>
  <w:num w:numId="8" w16cid:durableId="1896508905">
    <w:abstractNumId w:val="0"/>
  </w:num>
  <w:num w:numId="9" w16cid:durableId="1481073925">
    <w:abstractNumId w:val="0"/>
  </w:num>
  <w:num w:numId="10" w16cid:durableId="1799911510">
    <w:abstractNumId w:val="2"/>
  </w:num>
  <w:num w:numId="11" w16cid:durableId="736050396">
    <w:abstractNumId w:val="2"/>
  </w:num>
  <w:num w:numId="12" w16cid:durableId="26882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1D"/>
    <w:rsid w:val="00057AC2"/>
    <w:rsid w:val="000C04E2"/>
    <w:rsid w:val="00130D6B"/>
    <w:rsid w:val="002B7EE5"/>
    <w:rsid w:val="002E41AA"/>
    <w:rsid w:val="002F531D"/>
    <w:rsid w:val="004B1FF7"/>
    <w:rsid w:val="00506512"/>
    <w:rsid w:val="0051721C"/>
    <w:rsid w:val="00535FFB"/>
    <w:rsid w:val="00614877"/>
    <w:rsid w:val="00615316"/>
    <w:rsid w:val="0064539C"/>
    <w:rsid w:val="006B44CA"/>
    <w:rsid w:val="006D274F"/>
    <w:rsid w:val="006F1EEF"/>
    <w:rsid w:val="0073467C"/>
    <w:rsid w:val="007B2CC3"/>
    <w:rsid w:val="007C5955"/>
    <w:rsid w:val="007D3CB3"/>
    <w:rsid w:val="00A07AA0"/>
    <w:rsid w:val="00A53DC8"/>
    <w:rsid w:val="00A56543"/>
    <w:rsid w:val="00A67071"/>
    <w:rsid w:val="00B56964"/>
    <w:rsid w:val="00B64410"/>
    <w:rsid w:val="00BB241D"/>
    <w:rsid w:val="00C04B95"/>
    <w:rsid w:val="00D8030A"/>
    <w:rsid w:val="00D94B13"/>
    <w:rsid w:val="00E10422"/>
    <w:rsid w:val="00E365C7"/>
    <w:rsid w:val="00EE6DDC"/>
    <w:rsid w:val="00F562C1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8F3D"/>
  <w15:chartTrackingRefBased/>
  <w15:docId w15:val="{8D91D2FE-A817-49A6-B06A-FCE060F7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67C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67C"/>
    <w:pPr>
      <w:keepNext/>
      <w:keepLines/>
      <w:spacing w:before="360" w:after="80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67C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67C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3467C"/>
    <w:rPr>
      <w:rFonts w:ascii="Arial" w:eastAsiaTheme="majorEastAsia" w:hAnsi="Arial" w:cstheme="majorBidi"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67C"/>
    <w:rPr>
      <w:rFonts w:ascii="Arial" w:eastAsiaTheme="majorEastAsia" w:hAnsi="Arial" w:cstheme="majorBidi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67C"/>
    <w:rPr>
      <w:rFonts w:ascii="Arial" w:eastAsiaTheme="majorEastAsia" w:hAnsi="Arial" w:cstheme="majorBidi"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67C"/>
    <w:pPr>
      <w:spacing w:after="80" w:line="240" w:lineRule="auto"/>
      <w:contextualSpacing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67C"/>
    <w:rPr>
      <w:rFonts w:ascii="Arial" w:eastAsiaTheme="majorEastAsia" w:hAnsi="Arial" w:cstheme="majorBidi"/>
      <w:i/>
      <w:spacing w:val="-10"/>
      <w:kern w:val="28"/>
      <w:sz w:val="2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67C"/>
    <w:pPr>
      <w:numPr>
        <w:ilvl w:val="1"/>
      </w:numPr>
    </w:pPr>
    <w:rPr>
      <w:rFonts w:eastAsiaTheme="majorEastAsia" w:cstheme="majorBidi"/>
      <w:i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67C"/>
    <w:rPr>
      <w:rFonts w:ascii="Arial" w:eastAsiaTheme="majorEastAsia" w:hAnsi="Arial" w:cstheme="majorBidi"/>
      <w:i/>
      <w:color w:val="595959" w:themeColor="text1" w:themeTint="A6"/>
      <w:spacing w:val="15"/>
      <w:sz w:val="20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67C"/>
    <w:rPr>
      <w:rFonts w:ascii="Arial" w:hAnsi="Arial"/>
      <w:i/>
      <w:iCs/>
      <w:color w:val="auto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CB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3467C"/>
    <w:pPr>
      <w:spacing w:after="0" w:line="240" w:lineRule="auto"/>
    </w:pPr>
    <w:rPr>
      <w:rFonts w:ascii="Arial" w:hAnsi="Arial"/>
      <w:sz w:val="20"/>
    </w:rPr>
  </w:style>
  <w:style w:type="character" w:styleId="SubtleEmphasis">
    <w:name w:val="Subtle Emphasis"/>
    <w:basedOn w:val="DefaultParagraphFont"/>
    <w:uiPriority w:val="19"/>
    <w:qFormat/>
    <w:rsid w:val="0073467C"/>
    <w:rPr>
      <w:rFonts w:ascii="Arial" w:hAnsi="Arial"/>
      <w:i/>
      <w:iCs/>
      <w:color w:val="404040" w:themeColor="text1" w:themeTint="BF"/>
      <w:sz w:val="20"/>
    </w:rPr>
  </w:style>
  <w:style w:type="character" w:styleId="Emphasis">
    <w:name w:val="Emphasis"/>
    <w:basedOn w:val="DefaultParagraphFont"/>
    <w:uiPriority w:val="20"/>
    <w:qFormat/>
    <w:rsid w:val="0073467C"/>
    <w:rPr>
      <w:rFonts w:ascii="Arial" w:hAnsi="Arial"/>
      <w:i/>
      <w:iCs/>
      <w:sz w:val="20"/>
    </w:rPr>
  </w:style>
  <w:style w:type="character" w:styleId="Strong">
    <w:name w:val="Strong"/>
    <w:basedOn w:val="DefaultParagraphFont"/>
    <w:uiPriority w:val="22"/>
    <w:qFormat/>
    <w:rsid w:val="0073467C"/>
    <w:rPr>
      <w:rFonts w:ascii="Arial" w:hAnsi="Arial"/>
      <w:b/>
      <w:bCs/>
      <w:sz w:val="20"/>
    </w:rPr>
  </w:style>
  <w:style w:type="paragraph" w:customStyle="1" w:styleId="BWA-PART">
    <w:name w:val="BWA-PART"/>
    <w:basedOn w:val="Heading1"/>
    <w:qFormat/>
    <w:rsid w:val="0064539C"/>
    <w:pPr>
      <w:numPr>
        <w:numId w:val="11"/>
      </w:numPr>
    </w:pPr>
  </w:style>
  <w:style w:type="paragraph" w:customStyle="1" w:styleId="BWA-SUBSECTION">
    <w:name w:val="BWA-SUBSECTION"/>
    <w:basedOn w:val="Heading2"/>
    <w:qFormat/>
    <w:rsid w:val="0064539C"/>
    <w:pPr>
      <w:numPr>
        <w:ilvl w:val="1"/>
        <w:numId w:val="11"/>
      </w:numPr>
    </w:pPr>
  </w:style>
  <w:style w:type="paragraph" w:customStyle="1" w:styleId="BWA-Item">
    <w:name w:val="BWA-Item"/>
    <w:basedOn w:val="ListParagraph"/>
    <w:qFormat/>
    <w:rsid w:val="006B44CA"/>
    <w:pPr>
      <w:numPr>
        <w:ilvl w:val="2"/>
        <w:numId w:val="11"/>
      </w:numPr>
      <w:spacing w:after="240" w:line="240" w:lineRule="auto"/>
      <w:contextualSpacing w:val="0"/>
    </w:pPr>
    <w:rPr>
      <w:rFonts w:cs="Arial"/>
      <w:szCs w:val="20"/>
    </w:rPr>
  </w:style>
  <w:style w:type="paragraph" w:customStyle="1" w:styleId="BWA-List">
    <w:name w:val="BWA-List"/>
    <w:basedOn w:val="ListParagraph"/>
    <w:qFormat/>
    <w:rsid w:val="006B44CA"/>
    <w:pPr>
      <w:numPr>
        <w:ilvl w:val="3"/>
        <w:numId w:val="11"/>
      </w:numPr>
      <w:spacing w:after="240" w:line="240" w:lineRule="auto"/>
      <w:contextualSpacing w:val="0"/>
    </w:pPr>
    <w:rPr>
      <w:rFonts w:cs="Arial"/>
      <w:szCs w:val="20"/>
    </w:rPr>
  </w:style>
  <w:style w:type="paragraph" w:customStyle="1" w:styleId="BWA-SubItem">
    <w:name w:val="BWA-SubItem"/>
    <w:basedOn w:val="ListParagraph"/>
    <w:qFormat/>
    <w:rsid w:val="006B44CA"/>
    <w:pPr>
      <w:numPr>
        <w:ilvl w:val="4"/>
        <w:numId w:val="11"/>
      </w:numPr>
      <w:spacing w:after="240" w:line="240" w:lineRule="auto"/>
      <w:contextualSpacing w:val="0"/>
    </w:pPr>
    <w:rPr>
      <w:rFonts w:cs="Arial"/>
      <w:szCs w:val="20"/>
    </w:rPr>
  </w:style>
  <w:style w:type="paragraph" w:customStyle="1" w:styleId="BWA-SubList">
    <w:name w:val="BWA-SubList"/>
    <w:basedOn w:val="ListParagraph"/>
    <w:qFormat/>
    <w:rsid w:val="006B44CA"/>
    <w:pPr>
      <w:numPr>
        <w:ilvl w:val="5"/>
        <w:numId w:val="11"/>
      </w:numPr>
      <w:spacing w:after="240" w:line="240" w:lineRule="auto"/>
      <w:contextualSpacing w:val="0"/>
    </w:pPr>
    <w:rPr>
      <w:rFonts w:cs="Arial"/>
      <w:szCs w:val="20"/>
    </w:rPr>
  </w:style>
  <w:style w:type="paragraph" w:customStyle="1" w:styleId="BWA-SubSubItem">
    <w:name w:val="BWA-SubSubItem"/>
    <w:basedOn w:val="BWA-SubList"/>
    <w:qFormat/>
    <w:rsid w:val="006B44CA"/>
    <w:pPr>
      <w:numPr>
        <w:ilvl w:val="6"/>
      </w:numPr>
    </w:pPr>
  </w:style>
  <w:style w:type="paragraph" w:customStyle="1" w:styleId="BWA-SubSubList">
    <w:name w:val="BWA-SubSubList"/>
    <w:basedOn w:val="BWA-SubList"/>
    <w:qFormat/>
    <w:rsid w:val="006B44CA"/>
    <w:pPr>
      <w:numPr>
        <w:ilvl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newman\Documents\Admin\Spec%20Templates\tes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E81965FD51D44B74E9C332D35FB5E" ma:contentTypeVersion="5" ma:contentTypeDescription="Create a new document." ma:contentTypeScope="" ma:versionID="e791806797b228ed5014118b6e4ff8fc">
  <xsd:schema xmlns:xsd="http://www.w3.org/2001/XMLSchema" xmlns:xs="http://www.w3.org/2001/XMLSchema" xmlns:p="http://schemas.microsoft.com/office/2006/metadata/properties" xmlns:ns3="93c294f7-d7b1-4c5e-ac09-91b9a8ebfa6e" targetNamespace="http://schemas.microsoft.com/office/2006/metadata/properties" ma:root="true" ma:fieldsID="cf92083430edb8241efb6469cd328cb1" ns3:_="">
    <xsd:import namespace="93c294f7-d7b1-4c5e-ac09-91b9a8ebfa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294f7-d7b1-4c5e-ac09-91b9a8ebf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c294f7-d7b1-4c5e-ac09-91b9a8ebfa6e" xsi:nil="true"/>
  </documentManagement>
</p:properties>
</file>

<file path=customXml/itemProps1.xml><?xml version="1.0" encoding="utf-8"?>
<ds:datastoreItem xmlns:ds="http://schemas.openxmlformats.org/officeDocument/2006/customXml" ds:itemID="{96DABEF1-92BD-4B62-B894-45C1482B8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294f7-d7b1-4c5e-ac09-91b9a8ebf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037ADC-1280-4F30-9040-D476B2E76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78F62D-5311-4327-AC81-CF09C250C781}">
  <ds:schemaRefs>
    <ds:schemaRef ds:uri="http://schemas.microsoft.com/office/2006/metadata/properties"/>
    <ds:schemaRef ds:uri="http://schemas.microsoft.com/office/infopath/2007/PartnerControls"/>
    <ds:schemaRef ds:uri="93c294f7-d7b1-4c5e-ac09-91b9a8ebfa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test_template.dotx</Template>
  <TotalTime>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3</cp:revision>
  <dcterms:created xsi:type="dcterms:W3CDTF">2025-07-15T13:22:00Z</dcterms:created>
  <dcterms:modified xsi:type="dcterms:W3CDTF">2025-07-15T17:03:00Z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0x010100B02E81965FD51D44B74E9C332D35FB5E</vt:lpwstr>
  </property>
</Properties>
</file>