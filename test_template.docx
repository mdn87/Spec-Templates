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AA0B7" w14:textId="7F95180F" w:rsidR="00D8030A" w:rsidRPr="00D94B13" w:rsidRDefault="007D3CB3" w:rsidP="006B44CA">
      <w:pPr>
        <w:pStyle w:val="BWA-PART"/>
      </w:pPr>
      <w:r w:rsidRPr="00D94B13">
        <w:t>PART</w:t>
      </w:r>
      <w:r w:rsidR="00614877">
        <w:t>1</w:t>
      </w:r>
    </w:p>
    <w:p w14:paraId="36C46618" w14:textId="5442E43B" w:rsidR="00D8030A" w:rsidRDefault="00614877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SUBSECTION1</w:t>
      </w:r>
    </w:p>
    <w:p w14:paraId="53146936" w14:textId="66AAED3E" w:rsidR="00614877" w:rsidRDefault="00614877" w:rsidP="006B44CA">
      <w:pPr>
        <w:pStyle w:val="BWA-Item"/>
      </w:pPr>
      <w:r>
        <w:t>Item1</w:t>
      </w:r>
    </w:p>
    <w:p w14:paraId="5E096F2B" w14:textId="08C52237" w:rsidR="00614877" w:rsidRDefault="00614877" w:rsidP="006B44CA">
      <w:pPr>
        <w:pStyle w:val="BWA-List"/>
      </w:pPr>
      <w:r>
        <w:t>List1</w:t>
      </w:r>
    </w:p>
    <w:p w14:paraId="59F6E6F1" w14:textId="688CB737" w:rsidR="00614877" w:rsidRDefault="00614877" w:rsidP="006B44CA">
      <w:pPr>
        <w:pStyle w:val="BWA-SubItem"/>
      </w:pPr>
      <w:r>
        <w:t>SubItem1</w:t>
      </w:r>
    </w:p>
    <w:p w14:paraId="1A0F2356" w14:textId="6B37AEEB" w:rsidR="00614877" w:rsidRDefault="00614877" w:rsidP="006B44CA">
      <w:pPr>
        <w:pStyle w:val="BWA-SubList"/>
      </w:pPr>
      <w:r>
        <w:t>SubList1</w:t>
      </w:r>
    </w:p>
    <w:p w14:paraId="76C82CCF" w14:textId="562F212B" w:rsidR="006B44CA" w:rsidRDefault="006B44CA" w:rsidP="006B44CA">
      <w:pPr>
        <w:pStyle w:val="BWA-SubSubItem"/>
      </w:pPr>
      <w:r>
        <w:t>SubSubItem1</w:t>
      </w:r>
    </w:p>
    <w:p w14:paraId="4959B0C2" w14:textId="69184F0D" w:rsidR="006B44CA" w:rsidRPr="00D94B13" w:rsidRDefault="006B44CA" w:rsidP="006B44CA">
      <w:pPr>
        <w:pStyle w:val="BWA-SubSubList"/>
      </w:pPr>
      <w:r>
        <w:t>SubSubList1</w:t>
      </w:r>
    </w:p>
    <w:p w14:paraId="278D89DA" w14:textId="4FC36492" w:rsidR="00D8030A" w:rsidRPr="00D94B13" w:rsidRDefault="00614877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SUBSECTION2</w:t>
      </w:r>
    </w:p>
    <w:p w14:paraId="7BEE2F95" w14:textId="129046DD" w:rsidR="00D8030A" w:rsidRPr="00D94B13" w:rsidRDefault="00614877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SUBSECTION3</w:t>
      </w:r>
    </w:p>
    <w:p w14:paraId="7BA45A97" w14:textId="65CBB53B" w:rsidR="00D8030A" w:rsidRPr="00D94B13" w:rsidRDefault="00614877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SUBSECTION4</w:t>
      </w:r>
    </w:p>
    <w:p w14:paraId="6B344F9C" w14:textId="52F48DD8" w:rsidR="00D8030A" w:rsidRPr="00D94B13" w:rsidRDefault="00D8030A" w:rsidP="006B44CA">
      <w:pPr>
        <w:pStyle w:val="BWA-PART"/>
        <w:rPr>
          <w:rFonts w:cs="Arial"/>
          <w:szCs w:val="20"/>
        </w:rPr>
      </w:pPr>
      <w:r w:rsidRPr="00D94B13">
        <w:rPr>
          <w:rFonts w:cs="Arial"/>
          <w:szCs w:val="20"/>
        </w:rPr>
        <w:t>PART</w:t>
      </w:r>
      <w:r w:rsidR="00614877">
        <w:rPr>
          <w:rFonts w:cs="Arial"/>
          <w:szCs w:val="20"/>
        </w:rPr>
        <w:t>2</w:t>
      </w:r>
    </w:p>
    <w:p w14:paraId="50DEFE25" w14:textId="5A557A3F" w:rsidR="00D8030A" w:rsidRDefault="00614877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SUBSECTION1</w:t>
      </w:r>
    </w:p>
    <w:p w14:paraId="4FC5793B" w14:textId="2985BB46" w:rsidR="00614877" w:rsidRDefault="00614877" w:rsidP="006B44CA">
      <w:pPr>
        <w:pStyle w:val="BWA-Item"/>
      </w:pPr>
      <w:r>
        <w:t>Item1</w:t>
      </w:r>
    </w:p>
    <w:p w14:paraId="42798306" w14:textId="1AD5A663" w:rsidR="00614877" w:rsidRDefault="00614877" w:rsidP="006B44CA">
      <w:pPr>
        <w:pStyle w:val="BWA-List"/>
      </w:pPr>
      <w:r>
        <w:t>List1</w:t>
      </w:r>
    </w:p>
    <w:p w14:paraId="357C30CA" w14:textId="4F9F6D18" w:rsidR="00614877" w:rsidRDefault="00614877" w:rsidP="006B44CA">
      <w:pPr>
        <w:pStyle w:val="BWA-SubItem"/>
      </w:pPr>
      <w:r>
        <w:t>SubItem1</w:t>
      </w:r>
    </w:p>
    <w:p w14:paraId="6B2344D4" w14:textId="3FDC04EE" w:rsidR="00614877" w:rsidRPr="00D94B13" w:rsidRDefault="00614877" w:rsidP="006B44CA">
      <w:pPr>
        <w:pStyle w:val="BWA-SubList"/>
      </w:pPr>
      <w:r>
        <w:t>SubList1</w:t>
      </w:r>
    </w:p>
    <w:p w14:paraId="15C8AFA1" w14:textId="5572D99F" w:rsidR="00D8030A" w:rsidRPr="00D94B13" w:rsidRDefault="00614877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SUBSECTION2</w:t>
      </w:r>
    </w:p>
    <w:p w14:paraId="4F067354" w14:textId="13425E59" w:rsidR="00D8030A" w:rsidRPr="00D94B13" w:rsidRDefault="00614877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SUBSECTION3</w:t>
      </w:r>
    </w:p>
    <w:sectPr w:rsidR="00D8030A" w:rsidRPr="00D9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10A6771"/>
    <w:multiLevelType w:val="multilevel"/>
    <w:tmpl w:val="D43806B2"/>
    <w:lvl w:ilvl="0">
      <w:start w:val="1"/>
      <w:numFmt w:val="decimal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45D8203D"/>
    <w:multiLevelType w:val="multilevel"/>
    <w:tmpl w:val="B3C2D210"/>
    <w:lvl w:ilvl="0">
      <w:start w:val="1"/>
      <w:numFmt w:val="decimal"/>
      <w:pStyle w:val="BWA-PART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3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4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4"/>
  </w:num>
  <w:num w:numId="2" w16cid:durableId="1956977961">
    <w:abstractNumId w:val="3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799911510">
    <w:abstractNumId w:val="2"/>
  </w:num>
  <w:num w:numId="11" w16cid:durableId="736050396">
    <w:abstractNumId w:val="2"/>
  </w:num>
  <w:num w:numId="12" w16cid:durableId="2688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1D"/>
    <w:rsid w:val="00057AC2"/>
    <w:rsid w:val="000C04E2"/>
    <w:rsid w:val="002B7EE5"/>
    <w:rsid w:val="002E41AA"/>
    <w:rsid w:val="002F531D"/>
    <w:rsid w:val="004B1FF7"/>
    <w:rsid w:val="00506512"/>
    <w:rsid w:val="00535FFB"/>
    <w:rsid w:val="00614877"/>
    <w:rsid w:val="00615316"/>
    <w:rsid w:val="0064539C"/>
    <w:rsid w:val="006B44CA"/>
    <w:rsid w:val="006D274F"/>
    <w:rsid w:val="0073467C"/>
    <w:rsid w:val="007B2CC3"/>
    <w:rsid w:val="007D3CB3"/>
    <w:rsid w:val="00A56543"/>
    <w:rsid w:val="00A67071"/>
    <w:rsid w:val="00B56964"/>
    <w:rsid w:val="00BB241D"/>
    <w:rsid w:val="00D8030A"/>
    <w:rsid w:val="00D94B13"/>
    <w:rsid w:val="00E10422"/>
    <w:rsid w:val="00E365C7"/>
    <w:rsid w:val="00F562C1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8F3D"/>
  <w15:chartTrackingRefBased/>
  <w15:docId w15:val="{8D91D2FE-A817-49A6-B06A-FCE060F7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7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67C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7C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7C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3467C"/>
    <w:rPr>
      <w:rFonts w:ascii="Arial" w:eastAsiaTheme="majorEastAsia" w:hAnsi="Arial" w:cstheme="majorBidi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67C"/>
    <w:rPr>
      <w:rFonts w:ascii="Arial" w:eastAsiaTheme="majorEastAsia" w:hAnsi="Arial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7C"/>
    <w:rPr>
      <w:rFonts w:ascii="Arial" w:eastAsiaTheme="majorEastAsia" w:hAnsi="Arial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7C"/>
    <w:pPr>
      <w:spacing w:after="80" w:line="240" w:lineRule="auto"/>
      <w:contextualSpacing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7C"/>
    <w:rPr>
      <w:rFonts w:ascii="Arial" w:eastAsiaTheme="majorEastAsia" w:hAnsi="Arial" w:cstheme="majorBidi"/>
      <w:i/>
      <w:spacing w:val="-10"/>
      <w:kern w:val="28"/>
      <w:sz w:val="2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7C"/>
    <w:pPr>
      <w:numPr>
        <w:ilvl w:val="1"/>
      </w:numPr>
    </w:pPr>
    <w:rPr>
      <w:rFonts w:eastAsiaTheme="majorEastAsia" w:cstheme="majorBidi"/>
      <w:i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7C"/>
    <w:rPr>
      <w:rFonts w:ascii="Arial" w:eastAsiaTheme="majorEastAsia" w:hAnsi="Arial" w:cstheme="majorBidi"/>
      <w:i/>
      <w:color w:val="595959" w:themeColor="text1" w:themeTint="A6"/>
      <w:spacing w:val="15"/>
      <w:sz w:val="2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7C"/>
    <w:rPr>
      <w:rFonts w:ascii="Arial" w:hAnsi="Arial"/>
      <w:i/>
      <w:iCs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467C"/>
    <w:pPr>
      <w:spacing w:after="0" w:line="240" w:lineRule="auto"/>
    </w:pPr>
    <w:rPr>
      <w:rFonts w:ascii="Arial" w:hAnsi="Arial"/>
      <w:sz w:val="20"/>
    </w:rPr>
  </w:style>
  <w:style w:type="character" w:styleId="SubtleEmphasis">
    <w:name w:val="Subtle Emphasis"/>
    <w:basedOn w:val="DefaultParagraphFont"/>
    <w:uiPriority w:val="19"/>
    <w:qFormat/>
    <w:rsid w:val="0073467C"/>
    <w:rPr>
      <w:rFonts w:ascii="Arial" w:hAnsi="Arial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73467C"/>
    <w:rPr>
      <w:rFonts w:ascii="Arial" w:hAnsi="Arial"/>
      <w:i/>
      <w:iCs/>
      <w:sz w:val="20"/>
    </w:rPr>
  </w:style>
  <w:style w:type="character" w:styleId="Strong">
    <w:name w:val="Strong"/>
    <w:basedOn w:val="DefaultParagraphFont"/>
    <w:uiPriority w:val="22"/>
    <w:qFormat/>
    <w:rsid w:val="0073467C"/>
    <w:rPr>
      <w:rFonts w:ascii="Arial" w:hAnsi="Arial"/>
      <w:b/>
      <w:bCs/>
      <w:sz w:val="20"/>
    </w:rPr>
  </w:style>
  <w:style w:type="paragraph" w:customStyle="1" w:styleId="BWA-PART">
    <w:name w:val="BWA-PART"/>
    <w:basedOn w:val="Heading1"/>
    <w:qFormat/>
    <w:rsid w:val="0064539C"/>
    <w:pPr>
      <w:numPr>
        <w:numId w:val="11"/>
      </w:numPr>
    </w:pPr>
  </w:style>
  <w:style w:type="paragraph" w:customStyle="1" w:styleId="BWA-SUBSECTION">
    <w:name w:val="BWA-SUBSECTION"/>
    <w:basedOn w:val="Heading2"/>
    <w:qFormat/>
    <w:rsid w:val="0064539C"/>
    <w:pPr>
      <w:numPr>
        <w:ilvl w:val="1"/>
        <w:numId w:val="11"/>
      </w:numPr>
    </w:pPr>
  </w:style>
  <w:style w:type="paragraph" w:customStyle="1" w:styleId="BWA-Item">
    <w:name w:val="BWA-Item"/>
    <w:basedOn w:val="ListParagraph"/>
    <w:qFormat/>
    <w:rsid w:val="006B44CA"/>
    <w:pPr>
      <w:numPr>
        <w:ilvl w:val="2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List">
    <w:name w:val="BWA-List"/>
    <w:basedOn w:val="ListParagraph"/>
    <w:qFormat/>
    <w:rsid w:val="006B44CA"/>
    <w:pPr>
      <w:numPr>
        <w:ilvl w:val="3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Item">
    <w:name w:val="BWA-SubItem"/>
    <w:basedOn w:val="ListParagraph"/>
    <w:qFormat/>
    <w:rsid w:val="006B44CA"/>
    <w:pPr>
      <w:numPr>
        <w:ilvl w:val="4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List">
    <w:name w:val="BWA-SubList"/>
    <w:basedOn w:val="ListParagraph"/>
    <w:qFormat/>
    <w:rsid w:val="006B44CA"/>
    <w:pPr>
      <w:numPr>
        <w:ilvl w:val="5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SubItem">
    <w:name w:val="BWA-SubSubItem"/>
    <w:basedOn w:val="BWA-SubList"/>
    <w:qFormat/>
    <w:rsid w:val="006B44CA"/>
    <w:pPr>
      <w:numPr>
        <w:ilvl w:val="6"/>
      </w:numPr>
    </w:pPr>
  </w:style>
  <w:style w:type="paragraph" w:customStyle="1" w:styleId="BWA-SubSubList">
    <w:name w:val="BWA-SubSubList"/>
    <w:basedOn w:val="BWA-SubList"/>
    <w:qFormat/>
    <w:rsid w:val="006B44CA"/>
    <w:pPr>
      <w:numPr>
        <w:ilvl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ewman\Documents\Admin\Spec%20Templates\tes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81965FD51D44B74E9C332D35FB5E" ma:contentTypeVersion="5" ma:contentTypeDescription="Create a new document." ma:contentTypeScope="" ma:versionID="e791806797b228ed5014118b6e4ff8fc">
  <xsd:schema xmlns:xsd="http://www.w3.org/2001/XMLSchema" xmlns:xs="http://www.w3.org/2001/XMLSchema" xmlns:p="http://schemas.microsoft.com/office/2006/metadata/properties" xmlns:ns3="93c294f7-d7b1-4c5e-ac09-91b9a8ebfa6e" targetNamespace="http://schemas.microsoft.com/office/2006/metadata/properties" ma:root="true" ma:fieldsID="cf92083430edb8241efb6469cd328cb1" ns3:_="">
    <xsd:import namespace="93c294f7-d7b1-4c5e-ac09-91b9a8ebf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94f7-d7b1-4c5e-ac09-91b9a8ebf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c294f7-d7b1-4c5e-ac09-91b9a8ebfa6e" xsi:nil="true"/>
  </documentManagement>
</p:properties>
</file>

<file path=customXml/itemProps1.xml><?xml version="1.0" encoding="utf-8"?>
<ds:datastoreItem xmlns:ds="http://schemas.openxmlformats.org/officeDocument/2006/customXml" ds:itemID="{96DABEF1-92BD-4B62-B894-45C1482B8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94f7-d7b1-4c5e-ac09-91b9a8ebf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037ADC-1280-4F30-9040-D476B2E76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8F62D-5311-4327-AC81-CF09C250C781}">
  <ds:schemaRefs>
    <ds:schemaRef ds:uri="http://schemas.microsoft.com/office/2006/metadata/properties"/>
    <ds:schemaRef ds:uri="http://schemas.microsoft.com/office/infopath/2007/PartnerControls"/>
    <ds:schemaRef ds:uri="93c294f7-d7b1-4c5e-ac09-91b9a8ebfa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test_template.dotx</Template>
  <TotalTime>28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9</cp:revision>
  <dcterms:created xsi:type="dcterms:W3CDTF">2025-07-09T14:44:00Z</dcterms:created>
  <dcterms:modified xsi:type="dcterms:W3CDTF">2025-07-09T16:40:00Z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0x010100B02E81965FD51D44B74E9C332D35FB5E</vt:lpwstr>
  </property>
</Properties>
</file>